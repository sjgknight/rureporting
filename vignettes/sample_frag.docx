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9577" w14:textId="77777777" w:rsidR="00D077E9" w:rsidRDefault="00D077E9" w:rsidP="00D077E9">
      <w:pPr>
        <w:pStyle w:val="Heading1"/>
      </w:pPr>
      <w:bookmarkStart w:id="0" w:name="_GoBack"/>
      <w:bookmarkEnd w:id="0"/>
      <w:r w:rsidRPr="00D077E9"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61E14B6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4CB2DDF92C354C2A84C97BC2F97F4B2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2B96FEAD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5AB503D8" w14:textId="77777777" w:rsidR="00DF027C" w:rsidRDefault="00DF027C" w:rsidP="00DF027C"/>
          <w:sdt>
            <w:sdtPr>
              <w:id w:val="-2056388886"/>
              <w:placeholder>
                <w:docPart w:val="E58D7C3C58984E31B0DF9A4C68D35EED"/>
              </w:placeholder>
              <w:temporary/>
              <w:showingPlcHdr/>
              <w15:appearance w15:val="hidden"/>
            </w:sdtPr>
            <w:sdtEndPr/>
            <w:sdtContent>
              <w:p w14:paraId="6D615CDE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4B34A3F6" w14:textId="77777777" w:rsidR="00DF027C" w:rsidRDefault="00DF027C" w:rsidP="00DF027C"/>
          <w:sdt>
            <w:sdtPr>
              <w:id w:val="-1742009241"/>
              <w:placeholder>
                <w:docPart w:val="44046E3B9F9044DCADE3EED222688108"/>
              </w:placeholder>
              <w:temporary/>
              <w:showingPlcHdr/>
              <w15:appearance w15:val="hidden"/>
            </w:sdtPr>
            <w:sdtEndPr/>
            <w:sdtContent>
              <w:p w14:paraId="3D830330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40FC0369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B0D86E0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4DF1B1" wp14:editId="693DDD8D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AC9E8C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4DF1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02AC9E8C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1217873E" w14:textId="77777777" w:rsidTr="00DF027C">
        <w:trPr>
          <w:trHeight w:val="5931"/>
        </w:trPr>
        <w:tc>
          <w:tcPr>
            <w:tcW w:w="9999" w:type="dxa"/>
          </w:tcPr>
          <w:p w14:paraId="1F1BAA4A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57819FFFD55F43269AB876A4F92E562D"/>
              </w:placeholder>
              <w:temporary/>
              <w:showingPlcHdr/>
              <w15:appearance w15:val="hidden"/>
            </w:sdtPr>
            <w:sdtEndPr/>
            <w:sdtContent>
              <w:p w14:paraId="036095E1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2B6286AC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52F11E498C034C9F8B3B44F01FC0948E"/>
              </w:placeholder>
              <w:temporary/>
              <w:showingPlcHdr/>
              <w15:appearance w15:val="hidden"/>
            </w:sdtPr>
            <w:sdtEndPr/>
            <w:sdtContent>
              <w:p w14:paraId="7DD53538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7767A32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5DEAC1BE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2BAC1A9C" w14:textId="77777777" w:rsidR="0087605E" w:rsidRPr="00D70D02" w:rsidRDefault="0087605E" w:rsidP="00DF027C"/>
    <w:sectPr w:rsidR="0087605E" w:rsidRPr="00D70D02" w:rsidSect="00DF02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921D" w14:textId="77777777" w:rsidR="00946598" w:rsidRDefault="00946598">
      <w:r>
        <w:separator/>
      </w:r>
    </w:p>
    <w:p w14:paraId="431E5C72" w14:textId="77777777" w:rsidR="00946598" w:rsidRDefault="00946598"/>
  </w:endnote>
  <w:endnote w:type="continuationSeparator" w:id="0">
    <w:p w14:paraId="247DDD74" w14:textId="77777777" w:rsidR="00946598" w:rsidRDefault="00946598">
      <w:r>
        <w:continuationSeparator/>
      </w:r>
    </w:p>
    <w:p w14:paraId="0BA58056" w14:textId="77777777" w:rsidR="00946598" w:rsidRDefault="00946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6D705" w14:textId="77777777" w:rsidR="00946598" w:rsidRDefault="00946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FCB4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E78B1D" w14:textId="77777777" w:rsidR="00DF027C" w:rsidRDefault="00DF02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CC5A" w14:textId="77777777" w:rsidR="00946598" w:rsidRDefault="00946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48E2" w14:textId="77777777" w:rsidR="00946598" w:rsidRDefault="00946598">
      <w:r>
        <w:separator/>
      </w:r>
    </w:p>
    <w:p w14:paraId="3C51D321" w14:textId="77777777" w:rsidR="00946598" w:rsidRDefault="00946598"/>
  </w:footnote>
  <w:footnote w:type="continuationSeparator" w:id="0">
    <w:p w14:paraId="453892CB" w14:textId="77777777" w:rsidR="00946598" w:rsidRDefault="00946598">
      <w:r>
        <w:continuationSeparator/>
      </w:r>
    </w:p>
    <w:p w14:paraId="266450A3" w14:textId="77777777" w:rsidR="00946598" w:rsidRDefault="009465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9FBB" w14:textId="77777777" w:rsidR="00946598" w:rsidRDefault="00946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816314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E2B3BD" w14:textId="77777777" w:rsidR="00D077E9" w:rsidRDefault="00D077E9">
          <w:pPr>
            <w:pStyle w:val="Header"/>
          </w:pPr>
        </w:p>
      </w:tc>
    </w:tr>
  </w:tbl>
  <w:p w14:paraId="166C4B0E" w14:textId="77777777" w:rsidR="00D077E9" w:rsidRDefault="00D077E9" w:rsidP="00D07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519DD" w14:textId="77777777" w:rsidR="00946598" w:rsidRDefault="00946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98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598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777AB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23074"/>
  <w15:docId w15:val="{2DF72E54-8B2C-4A62-9A4B-6D9E6561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295_admi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2DDF92C354C2A84C97BC2F97F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588A7-A930-47E9-99B1-323360CB1624}"/>
      </w:docPartPr>
      <w:docPartBody>
        <w:p w:rsidR="00000000" w:rsidRDefault="00C374C7">
          <w:pPr>
            <w:pStyle w:val="4CB2DDF92C354C2A84C97BC2F97F4B2C"/>
          </w:pPr>
          <w:r w:rsidRPr="00DF027C">
            <w:t>Subtitle Text Here</w:t>
          </w:r>
        </w:p>
      </w:docPartBody>
    </w:docPart>
    <w:docPart>
      <w:docPartPr>
        <w:name w:val="E58D7C3C58984E31B0DF9A4C68D35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CBBE-415D-4BF4-89EC-BEE93B4E7773}"/>
      </w:docPartPr>
      <w:docPartBody>
        <w:p w:rsidR="00000000" w:rsidRDefault="00C374C7">
          <w:pPr>
            <w:pStyle w:val="E58D7C3C58984E31B0DF9A4C68D35EED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44046E3B9F9044DCADE3EED222688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24A9F-B107-4801-BF8E-68A419679BBA}"/>
      </w:docPartPr>
      <w:docPartBody>
        <w:p w:rsidR="00000000" w:rsidRDefault="00C374C7">
          <w:pPr>
            <w:pStyle w:val="44046E3B9F9044DCADE3EED222688108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57819FFFD55F43269AB876A4F92E5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DAA91-B138-4F8C-8A41-13D2123BAC8F}"/>
      </w:docPartPr>
      <w:docPartBody>
        <w:p w:rsidR="00000000" w:rsidRDefault="00C374C7">
          <w:pPr>
            <w:pStyle w:val="57819FFFD55F43269AB876A4F92E562D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52F11E498C034C9F8B3B44F01FC09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75E2-AEC9-4E75-B27C-DFFB0209DBB5}"/>
      </w:docPartPr>
      <w:docPartBody>
        <w:p w:rsidR="00000000" w:rsidRDefault="00C374C7">
          <w:pPr>
            <w:pStyle w:val="52F11E498C034C9F8B3B44F01FC0948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16D3012762464E409E3BA0D079B1D73B">
    <w:name w:val="16D3012762464E409E3BA0D079B1D73B"/>
  </w:style>
  <w:style w:type="paragraph" w:customStyle="1" w:styleId="06A6CAB388904F82A297F0FF06EC45D4">
    <w:name w:val="06A6CAB388904F82A297F0FF06EC45D4"/>
  </w:style>
  <w:style w:type="paragraph" w:customStyle="1" w:styleId="EFDB5A3E15194AC5BD78727034C11DB4">
    <w:name w:val="EFDB5A3E15194AC5BD78727034C11DB4"/>
  </w:style>
  <w:style w:type="paragraph" w:customStyle="1" w:styleId="4CB2DDF92C354C2A84C97BC2F97F4B2C">
    <w:name w:val="4CB2DDF92C354C2A84C97BC2F97F4B2C"/>
  </w:style>
  <w:style w:type="paragraph" w:customStyle="1" w:styleId="E58D7C3C58984E31B0DF9A4C68D35EED">
    <w:name w:val="E58D7C3C58984E31B0DF9A4C68D35EED"/>
  </w:style>
  <w:style w:type="paragraph" w:customStyle="1" w:styleId="44046E3B9F9044DCADE3EED222688108">
    <w:name w:val="44046E3B9F9044DCADE3EED222688108"/>
  </w:style>
  <w:style w:type="paragraph" w:customStyle="1" w:styleId="57819FFFD55F43269AB876A4F92E562D">
    <w:name w:val="57819FFFD55F43269AB876A4F92E562D"/>
  </w:style>
  <w:style w:type="paragraph" w:customStyle="1" w:styleId="52F11E498C034C9F8B3B44F01FC0948E">
    <w:name w:val="52F11E498C034C9F8B3B44F01FC09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125295_admin</dc:creator>
  <cp:keywords/>
  <cp:lastModifiedBy>Simon Knight</cp:lastModifiedBy>
  <cp:revision>2</cp:revision>
  <cp:lastPrinted>2022-07-18T17:37:00Z</cp:lastPrinted>
  <dcterms:created xsi:type="dcterms:W3CDTF">2022-07-18T17:37:00Z</dcterms:created>
  <dcterms:modified xsi:type="dcterms:W3CDTF">2022-07-18T17:37:00Z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51a6c3db-1667-4f49-995a-8b9973972958_Enabled">
    <vt:lpwstr>true</vt:lpwstr>
  </property>
  <property fmtid="{D5CDD505-2E9C-101B-9397-08002B2CF9AE}" pid="4" name="MSIP_Label_51a6c3db-1667-4f49-995a-8b9973972958_SetDate">
    <vt:lpwstr>2022-07-18T17:35:53Z</vt:lpwstr>
  </property>
  <property fmtid="{D5CDD505-2E9C-101B-9397-08002B2CF9AE}" pid="5" name="MSIP_Label_51a6c3db-1667-4f49-995a-8b9973972958_Method">
    <vt:lpwstr>Standard</vt:lpwstr>
  </property>
  <property fmtid="{D5CDD505-2E9C-101B-9397-08002B2CF9AE}" pid="6" name="MSIP_Label_51a6c3db-1667-4f49-995a-8b9973972958_Name">
    <vt:lpwstr>UTS-Internal</vt:lpwstr>
  </property>
  <property fmtid="{D5CDD505-2E9C-101B-9397-08002B2CF9AE}" pid="7" name="MSIP_Label_51a6c3db-1667-4f49-995a-8b9973972958_SiteId">
    <vt:lpwstr>e8911c26-cf9f-4a9c-878e-527807be8791</vt:lpwstr>
  </property>
  <property fmtid="{D5CDD505-2E9C-101B-9397-08002B2CF9AE}" pid="8" name="MSIP_Label_51a6c3db-1667-4f49-995a-8b9973972958_ActionId">
    <vt:lpwstr>88a0cd00-7422-4257-b974-6b4e6a3ccc7e</vt:lpwstr>
  </property>
  <property fmtid="{D5CDD505-2E9C-101B-9397-08002B2CF9AE}" pid="9" name="MSIP_Label_51a6c3db-1667-4f49-995a-8b9973972958_ContentBits">
    <vt:lpwstr>0</vt:lpwstr>
  </property>
</Properties>
</file>